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27C7" w14:textId="01CE431F" w:rsidR="008C4393" w:rsidRPr="00D047E9" w:rsidRDefault="00A2310D">
      <w:pPr>
        <w:pStyle w:val="Title"/>
        <w:jc w:val="right"/>
        <w:rPr>
          <w:rFonts w:ascii="Times New Roman" w:hAnsi="Times New Roman"/>
        </w:rPr>
      </w:pPr>
      <w:r>
        <w:t>Restaurant Manager</w:t>
      </w:r>
    </w:p>
    <w:p w14:paraId="6EAFCA8B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8FA1ABF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DE11316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EA61CF1" w14:textId="77777777" w:rsidR="008C4393" w:rsidRPr="00D047E9" w:rsidRDefault="008C4393"/>
    <w:p w14:paraId="65B11D3E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56BBCF9B" w14:textId="77777777" w:rsidR="008C4393" w:rsidRPr="00D047E9" w:rsidRDefault="008C4393"/>
    <w:p w14:paraId="7E183F5A" w14:textId="77777777" w:rsidR="008C4393" w:rsidRPr="00D047E9" w:rsidRDefault="008C4393">
      <w:pPr>
        <w:pStyle w:val="BodyText"/>
      </w:pPr>
    </w:p>
    <w:p w14:paraId="03435BEE" w14:textId="77777777" w:rsidR="008C4393" w:rsidRPr="00D047E9" w:rsidRDefault="008C4393">
      <w:pPr>
        <w:pStyle w:val="BodyText"/>
      </w:pPr>
    </w:p>
    <w:p w14:paraId="4A2A733B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9379FF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10DBFEF1" w14:textId="77777777">
        <w:tc>
          <w:tcPr>
            <w:tcW w:w="2304" w:type="dxa"/>
          </w:tcPr>
          <w:p w14:paraId="09BC1B2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69A59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003761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FD5319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F0D46A5" w14:textId="77777777">
        <w:tc>
          <w:tcPr>
            <w:tcW w:w="2304" w:type="dxa"/>
          </w:tcPr>
          <w:p w14:paraId="62D026E9" w14:textId="143B2CAA" w:rsidR="008C4393" w:rsidRPr="00D047E9" w:rsidRDefault="00A2310D">
            <w:pPr>
              <w:pStyle w:val="Tabletext"/>
            </w:pPr>
            <w:r>
              <w:t>21/03/2023</w:t>
            </w:r>
          </w:p>
        </w:tc>
        <w:tc>
          <w:tcPr>
            <w:tcW w:w="1152" w:type="dxa"/>
          </w:tcPr>
          <w:p w14:paraId="66719DCC" w14:textId="38868914" w:rsidR="008C4393" w:rsidRPr="00D047E9" w:rsidRDefault="00A2310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FBF7D31" w14:textId="4B8B643C" w:rsidR="008C4393" w:rsidRPr="00D047E9" w:rsidRDefault="00A2310D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14:paraId="603291B9" w14:textId="4B2E2F8F" w:rsidR="008C4393" w:rsidRPr="00D047E9" w:rsidRDefault="00A2310D">
            <w:pPr>
              <w:pStyle w:val="Tabletext"/>
            </w:pPr>
            <w:r>
              <w:t>Ratoi Razvan</w:t>
            </w:r>
          </w:p>
        </w:tc>
      </w:tr>
      <w:tr w:rsidR="008C4393" w:rsidRPr="00D047E9" w14:paraId="7EF80FF4" w14:textId="77777777">
        <w:tc>
          <w:tcPr>
            <w:tcW w:w="2304" w:type="dxa"/>
          </w:tcPr>
          <w:p w14:paraId="0B5BD2A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CAD18A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7986DAD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DB474F8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0A36F9D" w14:textId="77777777">
        <w:tc>
          <w:tcPr>
            <w:tcW w:w="2304" w:type="dxa"/>
          </w:tcPr>
          <w:p w14:paraId="0D88F6E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A73FDA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ED73A2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1DDAF8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D0000A5" w14:textId="77777777">
        <w:tc>
          <w:tcPr>
            <w:tcW w:w="2304" w:type="dxa"/>
          </w:tcPr>
          <w:p w14:paraId="18FD9BE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452936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EEED63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B9DBA47" w14:textId="77777777" w:rsidR="008C4393" w:rsidRPr="00D047E9" w:rsidRDefault="008C4393">
            <w:pPr>
              <w:pStyle w:val="Tabletext"/>
            </w:pPr>
          </w:p>
        </w:tc>
      </w:tr>
    </w:tbl>
    <w:p w14:paraId="6425A563" w14:textId="77777777" w:rsidR="008C4393" w:rsidRPr="00D047E9" w:rsidRDefault="008C4393"/>
    <w:p w14:paraId="1346B2F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1A4B7137" w14:textId="77777777" w:rsidR="00D047E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5B42FE28" w14:textId="77777777" w:rsidR="00D047E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341D20B2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C7C102C" w14:textId="77777777" w:rsidR="008C4393" w:rsidRPr="00D047E9" w:rsidRDefault="008C4393" w:rsidP="00D047E9">
      <w:pPr>
        <w:pStyle w:val="InfoBlue"/>
      </w:pPr>
    </w:p>
    <w:p w14:paraId="7E858CF4" w14:textId="13C55A78" w:rsidR="00A2310D" w:rsidRDefault="0004741B" w:rsidP="002F435A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152C6378" w14:textId="77777777" w:rsidR="002F435A" w:rsidRPr="002F435A" w:rsidRDefault="002F435A" w:rsidP="002F435A"/>
    <w:p w14:paraId="6B79EA4F" w14:textId="3F2160A6" w:rsidR="00A2310D" w:rsidRPr="00A2310D" w:rsidRDefault="00A2310D" w:rsidP="002F435A">
      <w:pPr>
        <w:widowControl/>
        <w:spacing w:line="240" w:lineRule="auto"/>
        <w:rPr>
          <w:b/>
          <w:bCs/>
          <w:sz w:val="24"/>
          <w:szCs w:val="24"/>
          <w:lang w:val="en-GB" w:eastAsia="en-GB"/>
        </w:rPr>
      </w:pPr>
      <w:r w:rsidRPr="00A2310D">
        <w:rPr>
          <w:b/>
          <w:bCs/>
          <w:sz w:val="24"/>
          <w:szCs w:val="24"/>
          <w:lang w:val="en-GB" w:eastAsia="en-GB"/>
        </w:rPr>
        <w:t xml:space="preserve">Use case: Check Activity of Restaurant Employees </w:t>
      </w:r>
    </w:p>
    <w:p w14:paraId="193DF817" w14:textId="77777777" w:rsidR="00A2310D" w:rsidRPr="002F435A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 xml:space="preserve">Level: User-Goal Level </w:t>
      </w:r>
    </w:p>
    <w:p w14:paraId="5BD89AF5" w14:textId="3F1EBCCE" w:rsidR="00A2310D" w:rsidRP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Primary actor: Manager</w:t>
      </w:r>
    </w:p>
    <w:p w14:paraId="1FBD9D98" w14:textId="77777777" w:rsidR="00A2310D" w:rsidRPr="00A2310D" w:rsidRDefault="00A2310D" w:rsidP="00A2310D">
      <w:pPr>
        <w:widowControl/>
        <w:spacing w:before="300" w:after="300"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Main success scenario:</w:t>
      </w:r>
    </w:p>
    <w:p w14:paraId="48539BF9" w14:textId="77777777" w:rsidR="00A2310D" w:rsidRPr="00A2310D" w:rsidRDefault="00A2310D" w:rsidP="00A2310D">
      <w:pPr>
        <w:widowControl/>
        <w:numPr>
          <w:ilvl w:val="0"/>
          <w:numId w:val="23"/>
        </w:numPr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Manager logs into the employee management system.</w:t>
      </w:r>
    </w:p>
    <w:p w14:paraId="4A936B6F" w14:textId="77777777" w:rsidR="00A2310D" w:rsidRPr="00A2310D" w:rsidRDefault="00A2310D" w:rsidP="00A2310D">
      <w:pPr>
        <w:widowControl/>
        <w:numPr>
          <w:ilvl w:val="0"/>
          <w:numId w:val="23"/>
        </w:numPr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Manager navigates to the "Activity Log" section.</w:t>
      </w:r>
    </w:p>
    <w:p w14:paraId="148D6236" w14:textId="77777777" w:rsidR="00A2310D" w:rsidRPr="00A2310D" w:rsidRDefault="00A2310D" w:rsidP="00A2310D">
      <w:pPr>
        <w:widowControl/>
        <w:numPr>
          <w:ilvl w:val="0"/>
          <w:numId w:val="23"/>
        </w:numPr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Manager selects the date and time range for which they want to check the activity of employees.</w:t>
      </w:r>
    </w:p>
    <w:p w14:paraId="0EFD5FC7" w14:textId="77777777" w:rsidR="00A2310D" w:rsidRPr="00A2310D" w:rsidRDefault="00A2310D" w:rsidP="00A2310D">
      <w:pPr>
        <w:widowControl/>
        <w:numPr>
          <w:ilvl w:val="0"/>
          <w:numId w:val="23"/>
        </w:numPr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System displays a list of employees and their activity during the selected time range.</w:t>
      </w:r>
    </w:p>
    <w:p w14:paraId="29500493" w14:textId="77777777" w:rsidR="00A2310D" w:rsidRPr="00A2310D" w:rsidRDefault="00A2310D" w:rsidP="00A2310D">
      <w:pPr>
        <w:widowControl/>
        <w:numPr>
          <w:ilvl w:val="0"/>
          <w:numId w:val="23"/>
        </w:numPr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Manager reviews the activity log to ensure that all employees were present during their scheduled shifts and performed their assigned tasks.</w:t>
      </w:r>
    </w:p>
    <w:p w14:paraId="7DCC467A" w14:textId="77777777" w:rsidR="00A2310D" w:rsidRPr="00A2310D" w:rsidRDefault="00A2310D" w:rsidP="00A2310D">
      <w:pPr>
        <w:widowControl/>
        <w:numPr>
          <w:ilvl w:val="0"/>
          <w:numId w:val="23"/>
        </w:numPr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If any discrepancies are found, Manager takes necessary actions such as notifying the employee or assigning additional training.</w:t>
      </w:r>
    </w:p>
    <w:p w14:paraId="20B8B6AD" w14:textId="77777777" w:rsidR="00A2310D" w:rsidRPr="00A2310D" w:rsidRDefault="00A2310D" w:rsidP="00A2310D">
      <w:pPr>
        <w:widowControl/>
        <w:spacing w:before="300" w:after="300"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Extensions:</w:t>
      </w:r>
    </w:p>
    <w:p w14:paraId="5CDF3B09" w14:textId="274E36E2" w:rsidR="00A2310D" w:rsidRDefault="00A2310D" w:rsidP="00A2310D">
      <w:pPr>
        <w:widowControl/>
        <w:numPr>
          <w:ilvl w:val="0"/>
          <w:numId w:val="24"/>
        </w:numPr>
        <w:spacing w:line="240" w:lineRule="auto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If an employee is not found (based on some filtering), the system gives an error.</w:t>
      </w:r>
    </w:p>
    <w:p w14:paraId="7E9C32DF" w14:textId="49588CBF" w:rsidR="00A2310D" w:rsidRDefault="00A2310D" w:rsidP="00A2310D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651C5F6A" w14:textId="77777777" w:rsidR="00A2310D" w:rsidRDefault="00A2310D" w:rsidP="00A2310D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3343C261" w14:textId="4984CCBE" w:rsidR="00A2310D" w:rsidRDefault="00A2310D" w:rsidP="00A2310D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78F1AE74" w14:textId="77777777" w:rsidR="00A2310D" w:rsidRPr="00A2310D" w:rsidRDefault="00A2310D" w:rsidP="002F435A">
      <w:pPr>
        <w:widowControl/>
        <w:spacing w:line="240" w:lineRule="auto"/>
        <w:rPr>
          <w:b/>
          <w:bCs/>
          <w:sz w:val="24"/>
          <w:szCs w:val="24"/>
          <w:lang w:val="en-GB" w:eastAsia="en-GB"/>
        </w:rPr>
      </w:pPr>
      <w:r w:rsidRPr="00A2310D">
        <w:rPr>
          <w:b/>
          <w:bCs/>
          <w:sz w:val="24"/>
          <w:szCs w:val="24"/>
          <w:lang w:val="en-GB" w:eastAsia="en-GB"/>
        </w:rPr>
        <w:t xml:space="preserve">Use case: Recording Orders </w:t>
      </w:r>
    </w:p>
    <w:p w14:paraId="2E658871" w14:textId="77777777" w:rsid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 xml:space="preserve">Level: Sub-Function </w:t>
      </w:r>
    </w:p>
    <w:p w14:paraId="506CF372" w14:textId="0830256E" w:rsid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Primary actor: Waiter/Waitress</w:t>
      </w:r>
    </w:p>
    <w:p w14:paraId="3A18A04A" w14:textId="5DC9FA9E" w:rsid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28A06108" w14:textId="2BB73D62" w:rsid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2FBAAB66" w14:textId="77777777" w:rsidR="00A2310D" w:rsidRP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2665C373" w14:textId="2B513C0A" w:rsidR="00A2310D" w:rsidRP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Main success scenario:</w:t>
      </w:r>
    </w:p>
    <w:p w14:paraId="2907D6F7" w14:textId="498CE424" w:rsidR="00A2310D" w:rsidRPr="00A2310D" w:rsidRDefault="00A2310D" w:rsidP="002F435A">
      <w:pPr>
        <w:widowControl/>
        <w:numPr>
          <w:ilvl w:val="0"/>
          <w:numId w:val="29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Customers provide their order to the Waiter/Waitress.</w:t>
      </w:r>
    </w:p>
    <w:p w14:paraId="2CCE8072" w14:textId="14ACE021" w:rsidR="00A2310D" w:rsidRPr="00A2310D" w:rsidRDefault="00A2310D" w:rsidP="002F435A">
      <w:pPr>
        <w:widowControl/>
        <w:numPr>
          <w:ilvl w:val="0"/>
          <w:numId w:val="29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Waiter/Waitress records the order in the order management system.</w:t>
      </w:r>
    </w:p>
    <w:p w14:paraId="09227088" w14:textId="18C88EFC" w:rsidR="00A2310D" w:rsidRPr="00A2310D" w:rsidRDefault="00A2310D" w:rsidP="002F435A">
      <w:pPr>
        <w:widowControl/>
        <w:numPr>
          <w:ilvl w:val="0"/>
          <w:numId w:val="29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System confirms the order has been recorded successfully.</w:t>
      </w:r>
    </w:p>
    <w:p w14:paraId="0943C017" w14:textId="0A2E7019" w:rsidR="00A2310D" w:rsidRPr="00A2310D" w:rsidRDefault="00A2310D" w:rsidP="002F435A">
      <w:pPr>
        <w:widowControl/>
        <w:numPr>
          <w:ilvl w:val="0"/>
          <w:numId w:val="29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Waiter/Waitress reviews the order details with the customers to ensure accuracy.</w:t>
      </w:r>
    </w:p>
    <w:p w14:paraId="072CEC0E" w14:textId="1E4682EA" w:rsidR="00A2310D" w:rsidRDefault="00A2310D" w:rsidP="002F435A">
      <w:pPr>
        <w:widowControl/>
        <w:numPr>
          <w:ilvl w:val="0"/>
          <w:numId w:val="29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Waiter/Waitress submits the order to the kitchen staff for preparation.</w:t>
      </w:r>
    </w:p>
    <w:p w14:paraId="121917E3" w14:textId="77777777" w:rsidR="00A2310D" w:rsidRPr="00A2310D" w:rsidRDefault="00A2310D" w:rsidP="002F435A">
      <w:pPr>
        <w:widowControl/>
        <w:spacing w:line="240" w:lineRule="auto"/>
        <w:ind w:left="360"/>
        <w:rPr>
          <w:sz w:val="24"/>
          <w:szCs w:val="24"/>
          <w:lang w:val="en-GB" w:eastAsia="en-GB"/>
        </w:rPr>
      </w:pPr>
    </w:p>
    <w:p w14:paraId="61688351" w14:textId="77777777" w:rsidR="00A2310D" w:rsidRP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Extensions:</w:t>
      </w:r>
    </w:p>
    <w:p w14:paraId="3FA2E3EF" w14:textId="02E619A0" w:rsidR="00A2310D" w:rsidRPr="00A2310D" w:rsidRDefault="00A2310D" w:rsidP="002F435A">
      <w:pPr>
        <w:widowControl/>
        <w:numPr>
          <w:ilvl w:val="0"/>
          <w:numId w:val="30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A2310D">
        <w:rPr>
          <w:sz w:val="24"/>
          <w:szCs w:val="24"/>
          <w:lang w:val="en-GB" w:eastAsia="en-GB"/>
        </w:rPr>
        <w:t>If customers request any modifications to their order, Waiter/Waitress records the modifications in the system and confirms the changes with the customers.</w:t>
      </w:r>
    </w:p>
    <w:p w14:paraId="06AF7622" w14:textId="24C75DA4" w:rsidR="00A2310D" w:rsidRDefault="00A2310D" w:rsidP="002F435A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0FD551C4" w14:textId="77777777" w:rsidR="002F435A" w:rsidRPr="002F435A" w:rsidRDefault="002F435A" w:rsidP="002F435A">
      <w:pPr>
        <w:widowControl/>
        <w:spacing w:line="240" w:lineRule="auto"/>
        <w:rPr>
          <w:b/>
          <w:bCs/>
          <w:sz w:val="24"/>
          <w:szCs w:val="24"/>
          <w:lang w:val="en-GB" w:eastAsia="en-GB"/>
        </w:rPr>
      </w:pPr>
      <w:r w:rsidRPr="002F435A">
        <w:rPr>
          <w:b/>
          <w:bCs/>
          <w:sz w:val="24"/>
          <w:szCs w:val="24"/>
          <w:lang w:val="en-GB" w:eastAsia="en-GB"/>
        </w:rPr>
        <w:lastRenderedPageBreak/>
        <w:t xml:space="preserve">Use case: Handling Payment with Loyalty Discount </w:t>
      </w:r>
    </w:p>
    <w:p w14:paraId="1142B4F3" w14:textId="77777777" w:rsidR="002F435A" w:rsidRDefault="002F435A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 xml:space="preserve">Level: Sub-Function </w:t>
      </w:r>
    </w:p>
    <w:p w14:paraId="07A3FA2F" w14:textId="47247B89" w:rsidR="002F435A" w:rsidRDefault="002F435A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Primary actor: Waiter/Waitress</w:t>
      </w:r>
    </w:p>
    <w:p w14:paraId="5DA40585" w14:textId="77777777" w:rsidR="002F435A" w:rsidRPr="002F435A" w:rsidRDefault="002F435A" w:rsidP="002F435A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38C1A1C9" w14:textId="77777777" w:rsidR="002F435A" w:rsidRPr="002F435A" w:rsidRDefault="002F435A" w:rsidP="002F435A">
      <w:pPr>
        <w:widowControl/>
        <w:spacing w:line="240" w:lineRule="auto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Main success scenario:</w:t>
      </w:r>
    </w:p>
    <w:p w14:paraId="77686526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Waiter/Waitress presents the bill to the customers.</w:t>
      </w:r>
    </w:p>
    <w:p w14:paraId="7AFD476E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Customers review the bill and confirm their order details.</w:t>
      </w:r>
    </w:p>
    <w:p w14:paraId="5C286BA0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Waiter/Waitress enters the loyalty discount code into the payment system.</w:t>
      </w:r>
    </w:p>
    <w:p w14:paraId="15B5B9C9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System calculates the discount amount and applies it to the total bill.</w:t>
      </w:r>
    </w:p>
    <w:p w14:paraId="77A513A1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Waiter/Waitress presents the discounted bill to the customers.</w:t>
      </w:r>
    </w:p>
    <w:p w14:paraId="12EF0FDC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Customers provide payment to the Waiter/Waitress.</w:t>
      </w:r>
    </w:p>
    <w:p w14:paraId="784034DF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Waiter/Waitress enters the payment details into the payment system.</w:t>
      </w:r>
    </w:p>
    <w:p w14:paraId="523959EE" w14:textId="77777777" w:rsidR="002F435A" w:rsidRPr="002F435A" w:rsidRDefault="002F435A" w:rsidP="002F435A">
      <w:pPr>
        <w:widowControl/>
        <w:numPr>
          <w:ilvl w:val="0"/>
          <w:numId w:val="32"/>
        </w:numPr>
        <w:spacing w:line="240" w:lineRule="auto"/>
        <w:ind w:left="720"/>
        <w:rPr>
          <w:sz w:val="24"/>
          <w:szCs w:val="24"/>
          <w:lang w:val="en-GB" w:eastAsia="en-GB"/>
        </w:rPr>
      </w:pPr>
      <w:r w:rsidRPr="002F435A">
        <w:rPr>
          <w:sz w:val="24"/>
          <w:szCs w:val="24"/>
          <w:lang w:val="en-GB" w:eastAsia="en-GB"/>
        </w:rPr>
        <w:t>System confirms the payment and generates a receipt for the customers.</w:t>
      </w:r>
    </w:p>
    <w:p w14:paraId="0F6023B0" w14:textId="77777777" w:rsidR="002F435A" w:rsidRPr="00A2310D" w:rsidRDefault="002F435A" w:rsidP="00A2310D">
      <w:pPr>
        <w:widowControl/>
        <w:spacing w:line="240" w:lineRule="auto"/>
        <w:rPr>
          <w:sz w:val="24"/>
          <w:szCs w:val="24"/>
          <w:lang w:val="en-GB" w:eastAsia="en-GB"/>
        </w:rPr>
      </w:pPr>
    </w:p>
    <w:p w14:paraId="4BCC8D62" w14:textId="77777777" w:rsidR="00A2310D" w:rsidRPr="00A2310D" w:rsidRDefault="00A2310D" w:rsidP="00A2310D">
      <w:pPr>
        <w:pStyle w:val="BodyText"/>
      </w:pPr>
    </w:p>
    <w:p w14:paraId="21D539CF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3F4CAF0F" w14:textId="5F5EA131" w:rsidR="00A2310D" w:rsidRPr="00A2310D" w:rsidRDefault="00A2310D" w:rsidP="00A2310D">
      <w:pPr>
        <w:pStyle w:val="BodyText"/>
      </w:pPr>
      <w:r>
        <w:pict w14:anchorId="0D621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7pt">
            <v:imagedata r:id="rId8" o:title="usecasesese.drawio"/>
          </v:shape>
        </w:pict>
      </w:r>
    </w:p>
    <w:sectPr w:rsidR="00A2310D" w:rsidRPr="00A2310D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73C2" w14:textId="77777777" w:rsidR="00E5759F" w:rsidRDefault="00E5759F">
      <w:pPr>
        <w:spacing w:line="240" w:lineRule="auto"/>
      </w:pPr>
      <w:r>
        <w:separator/>
      </w:r>
    </w:p>
  </w:endnote>
  <w:endnote w:type="continuationSeparator" w:id="0">
    <w:p w14:paraId="708114ED" w14:textId="77777777" w:rsidR="00E5759F" w:rsidRDefault="00E57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18E085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33707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6EC113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2310D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F1DE0D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860AFE9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2D05" w14:textId="77777777" w:rsidR="00E5759F" w:rsidRDefault="00E5759F">
      <w:pPr>
        <w:spacing w:line="240" w:lineRule="auto"/>
      </w:pPr>
      <w:r>
        <w:separator/>
      </w:r>
    </w:p>
  </w:footnote>
  <w:footnote w:type="continuationSeparator" w:id="0">
    <w:p w14:paraId="5DADEBCE" w14:textId="77777777" w:rsidR="00E5759F" w:rsidRDefault="00E575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14AE" w14:textId="77777777" w:rsidR="008C4393" w:rsidRDefault="008C4393">
    <w:pPr>
      <w:rPr>
        <w:sz w:val="24"/>
      </w:rPr>
    </w:pPr>
  </w:p>
  <w:p w14:paraId="209C3240" w14:textId="77777777" w:rsidR="008C4393" w:rsidRDefault="008C4393">
    <w:pPr>
      <w:pBdr>
        <w:top w:val="single" w:sz="6" w:space="1" w:color="auto"/>
      </w:pBdr>
      <w:rPr>
        <w:sz w:val="24"/>
      </w:rPr>
    </w:pPr>
  </w:p>
  <w:p w14:paraId="23408F54" w14:textId="2A046F14" w:rsidR="008C4393" w:rsidRPr="00A2310D" w:rsidRDefault="00A2310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A2310D">
      <w:rPr>
        <w:rFonts w:ascii="Arial" w:hAnsi="Arial"/>
        <w:b/>
        <w:sz w:val="36"/>
      </w:rPr>
      <w:t>Ratoi Razvan Valeriu</w:t>
    </w:r>
  </w:p>
  <w:p w14:paraId="7EC74754" w14:textId="1B639FE4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2310D">
        <w:rPr>
          <w:rFonts w:ascii="Arial" w:hAnsi="Arial"/>
          <w:b/>
          <w:sz w:val="36"/>
        </w:rPr>
        <w:t>30431</w:t>
      </w:r>
    </w:fldSimple>
  </w:p>
  <w:p w14:paraId="3E085C19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1C20B37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5FFED23C" w14:textId="77777777">
      <w:tc>
        <w:tcPr>
          <w:tcW w:w="6379" w:type="dxa"/>
        </w:tcPr>
        <w:p w14:paraId="4BFB64FC" w14:textId="77777777" w:rsidR="008C4393" w:rsidRDefault="00000000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14:paraId="065E0552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2824FDAD" w14:textId="77777777">
      <w:tc>
        <w:tcPr>
          <w:tcW w:w="6379" w:type="dxa"/>
        </w:tcPr>
        <w:p w14:paraId="4DD4318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07CA078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4F1EB400" w14:textId="77777777">
      <w:tc>
        <w:tcPr>
          <w:tcW w:w="9558" w:type="dxa"/>
          <w:gridSpan w:val="2"/>
        </w:tcPr>
        <w:p w14:paraId="2E24A6C6" w14:textId="77777777" w:rsidR="008C4393" w:rsidRDefault="00570E86">
          <w:r>
            <w:t>&lt;document identifier&gt;</w:t>
          </w:r>
        </w:p>
      </w:tc>
    </w:tr>
  </w:tbl>
  <w:p w14:paraId="67EC3512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83039"/>
    <w:multiLevelType w:val="multilevel"/>
    <w:tmpl w:val="924E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0C3776"/>
    <w:multiLevelType w:val="multilevel"/>
    <w:tmpl w:val="ECE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B3050"/>
    <w:multiLevelType w:val="hybridMultilevel"/>
    <w:tmpl w:val="5BB4902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F97299"/>
    <w:multiLevelType w:val="multilevel"/>
    <w:tmpl w:val="416E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D42CB6"/>
    <w:multiLevelType w:val="multilevel"/>
    <w:tmpl w:val="089A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35630D"/>
    <w:multiLevelType w:val="hybridMultilevel"/>
    <w:tmpl w:val="5DFACE1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EF266C"/>
    <w:multiLevelType w:val="hybridMultilevel"/>
    <w:tmpl w:val="63648D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995265"/>
    <w:multiLevelType w:val="hybridMultilevel"/>
    <w:tmpl w:val="6108E3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4431B9"/>
    <w:multiLevelType w:val="hybridMultilevel"/>
    <w:tmpl w:val="08F64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3B7595"/>
    <w:multiLevelType w:val="multilevel"/>
    <w:tmpl w:val="4714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082306">
    <w:abstractNumId w:val="0"/>
  </w:num>
  <w:num w:numId="2" w16cid:durableId="1889569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2531631">
    <w:abstractNumId w:val="15"/>
  </w:num>
  <w:num w:numId="4" w16cid:durableId="1857886126">
    <w:abstractNumId w:val="30"/>
  </w:num>
  <w:num w:numId="5" w16cid:durableId="658726402">
    <w:abstractNumId w:val="20"/>
  </w:num>
  <w:num w:numId="6" w16cid:durableId="956180421">
    <w:abstractNumId w:val="19"/>
  </w:num>
  <w:num w:numId="7" w16cid:durableId="202663655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783502212">
    <w:abstractNumId w:val="2"/>
  </w:num>
  <w:num w:numId="9" w16cid:durableId="32199913">
    <w:abstractNumId w:val="29"/>
  </w:num>
  <w:num w:numId="10" w16cid:durableId="1016662020">
    <w:abstractNumId w:val="4"/>
  </w:num>
  <w:num w:numId="11" w16cid:durableId="1953659378">
    <w:abstractNumId w:val="16"/>
  </w:num>
  <w:num w:numId="12" w16cid:durableId="2090157225">
    <w:abstractNumId w:val="13"/>
  </w:num>
  <w:num w:numId="13" w16cid:durableId="5835392">
    <w:abstractNumId w:val="28"/>
  </w:num>
  <w:num w:numId="14" w16cid:durableId="240988127">
    <w:abstractNumId w:val="12"/>
  </w:num>
  <w:num w:numId="15" w16cid:durableId="77949675">
    <w:abstractNumId w:val="7"/>
  </w:num>
  <w:num w:numId="16" w16cid:durableId="1469975878">
    <w:abstractNumId w:val="26"/>
  </w:num>
  <w:num w:numId="17" w16cid:durableId="1141771757">
    <w:abstractNumId w:val="18"/>
  </w:num>
  <w:num w:numId="18" w16cid:durableId="1202128839">
    <w:abstractNumId w:val="8"/>
  </w:num>
  <w:num w:numId="19" w16cid:durableId="1796826463">
    <w:abstractNumId w:val="17"/>
  </w:num>
  <w:num w:numId="20" w16cid:durableId="1942377845">
    <w:abstractNumId w:val="10"/>
  </w:num>
  <w:num w:numId="21" w16cid:durableId="766269270">
    <w:abstractNumId w:val="23"/>
  </w:num>
  <w:num w:numId="22" w16cid:durableId="1318655390">
    <w:abstractNumId w:val="11"/>
  </w:num>
  <w:num w:numId="23" w16cid:durableId="1233616196">
    <w:abstractNumId w:val="14"/>
  </w:num>
  <w:num w:numId="24" w16cid:durableId="1988893456">
    <w:abstractNumId w:val="9"/>
  </w:num>
  <w:num w:numId="25" w16cid:durableId="32074695">
    <w:abstractNumId w:val="25"/>
  </w:num>
  <w:num w:numId="26" w16cid:durableId="888229826">
    <w:abstractNumId w:val="3"/>
  </w:num>
  <w:num w:numId="27" w16cid:durableId="21367553">
    <w:abstractNumId w:val="5"/>
  </w:num>
  <w:num w:numId="28" w16cid:durableId="726298862">
    <w:abstractNumId w:val="21"/>
  </w:num>
  <w:num w:numId="29" w16cid:durableId="1490900024">
    <w:abstractNumId w:val="6"/>
  </w:num>
  <w:num w:numId="30" w16cid:durableId="628243382">
    <w:abstractNumId w:val="22"/>
  </w:num>
  <w:num w:numId="31" w16cid:durableId="777337672">
    <w:abstractNumId w:val="27"/>
  </w:num>
  <w:num w:numId="32" w16cid:durableId="7609487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2F435A"/>
    <w:rsid w:val="0056530F"/>
    <w:rsid w:val="00570E86"/>
    <w:rsid w:val="00664E4B"/>
    <w:rsid w:val="006C543D"/>
    <w:rsid w:val="008C4393"/>
    <w:rsid w:val="0090593F"/>
    <w:rsid w:val="00A2310D"/>
    <w:rsid w:val="00C709E3"/>
    <w:rsid w:val="00D047E9"/>
    <w:rsid w:val="00D720D3"/>
    <w:rsid w:val="00E5759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EFF02"/>
  <w15:docId w15:val="{EC61453A-CB83-4881-8565-2A8446BC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Razvan Valeriu Ratoi</cp:lastModifiedBy>
  <cp:revision>5</cp:revision>
  <dcterms:created xsi:type="dcterms:W3CDTF">2010-02-24T09:14:00Z</dcterms:created>
  <dcterms:modified xsi:type="dcterms:W3CDTF">2023-03-21T19:38:00Z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2023-03-21T19:38:50Z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db940373-6392-4308-9ec9-ed69854ff0af</vt:lpwstr>
  </property>
  <property fmtid="{D5CDD505-2E9C-101B-9397-08002B2CF9AE}" pid="8" name="MSIP_Label_5b58b62f-6f94-46bd-8089-18e64b0a9abb_ContentBits">
    <vt:lpwstr>0</vt:lpwstr>
  </property>
</Properties>
</file>